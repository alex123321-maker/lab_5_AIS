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«НАЦИОНАЛЬНЫЙ ИССЛЕДОВАТЕЛЬСКИЙ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ТОМСКИЙ ПОЛИТЕХНИЧЕСКИЙ УНИВЕРСИТЕТ»</w:t>
      </w:r>
    </w:p>
    <w:p w:rsidR="001E0AA6" w:rsidRDefault="001E0A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ИШИТР</w:t>
      </w: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Отделение информационных технологий</w:t>
      </w: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09.03.02 Информационные системы и технологии</w:t>
      </w: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Pr="00963F27" w:rsidRDefault="00E6143A" w:rsidP="63877A3C">
      <w:pPr>
        <w:spacing w:after="0" w:line="276" w:lineRule="auto"/>
        <w:jc w:val="center"/>
        <w:rPr>
          <w:lang w:val="en-US"/>
        </w:rPr>
      </w:pPr>
      <w:r w:rsidRPr="63877A3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3778B4">
        <w:rPr>
          <w:rFonts w:ascii="Segoe UI Symbol" w:eastAsia="Segoe UI Symbol" w:hAnsi="Segoe UI Symbol" w:cs="Segoe UI Symbol"/>
          <w:sz w:val="28"/>
          <w:szCs w:val="28"/>
        </w:rPr>
        <w:t xml:space="preserve">№ </w:t>
      </w:r>
      <w:r w:rsidR="00963F27">
        <w:rPr>
          <w:rFonts w:eastAsia="Segoe UI Symbol" w:cs="Segoe UI Symbol"/>
          <w:sz w:val="28"/>
          <w:szCs w:val="28"/>
        </w:rPr>
        <w:t>4</w:t>
      </w:r>
    </w:p>
    <w:p w:rsidR="001E0AA6" w:rsidRPr="003778B4" w:rsidRDefault="001E0AA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E6143A" w:rsidP="77602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760219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sz w:val="28"/>
        </w:rPr>
        <w:br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60219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7336F" w:rsidRPr="00E7336F">
        <w:rPr>
          <w:rFonts w:ascii="Times New Roman" w:eastAsia="Times New Roman" w:hAnsi="Times New Roman" w:cs="Times New Roman"/>
          <w:b/>
          <w:bCs/>
          <w:sz w:val="28"/>
          <w:szCs w:val="28"/>
        </w:rPr>
        <w:t>Архитектура информационных систем</w:t>
      </w:r>
      <w:r w:rsidRPr="7760219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E0AA6" w:rsidRDefault="001E0AA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tabs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1E0AA6">
      <w:pPr>
        <w:tabs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1E0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E6143A">
      <w:pPr>
        <w:tabs>
          <w:tab w:val="center" w:pos="5387"/>
          <w:tab w:val="right" w:pos="97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1E0AA6" w:rsidRDefault="00E6143A" w:rsidP="77602194">
      <w:pPr>
        <w:tabs>
          <w:tab w:val="center" w:pos="459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7602194">
        <w:rPr>
          <w:rFonts w:ascii="Times New Roman" w:eastAsia="Times New Roman" w:hAnsi="Times New Roman" w:cs="Times New Roman"/>
          <w:sz w:val="28"/>
          <w:szCs w:val="28"/>
        </w:rPr>
        <w:t>студент гр. 8И11</w:t>
      </w:r>
      <w:r>
        <w:tab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______________</w:t>
      </w:r>
      <w:r>
        <w:tab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Мандриков А.Д</w:t>
      </w:r>
    </w:p>
    <w:p w:rsidR="77602194" w:rsidRDefault="77602194" w:rsidP="77602194">
      <w:pPr>
        <w:tabs>
          <w:tab w:val="center" w:pos="459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E6143A">
      <w:pPr>
        <w:tabs>
          <w:tab w:val="left" w:pos="5103"/>
          <w:tab w:val="right" w:pos="97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:rsidR="001E0AA6" w:rsidRDefault="77602194" w:rsidP="77602194">
      <w:pPr>
        <w:tabs>
          <w:tab w:val="center" w:pos="468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ассистент </w:t>
      </w:r>
      <w:r w:rsidR="00E6143A" w:rsidRPr="63877A3C">
        <w:rPr>
          <w:rFonts w:ascii="Times New Roman" w:eastAsia="Times New Roman" w:hAnsi="Times New Roman" w:cs="Times New Roman"/>
          <w:sz w:val="28"/>
          <w:szCs w:val="28"/>
        </w:rPr>
        <w:t xml:space="preserve"> ОИТ</w:t>
      </w:r>
      <w:r w:rsidR="00E6143A">
        <w:tab/>
      </w:r>
      <w:r w:rsidR="00E6143A" w:rsidRPr="63877A3C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E6143A">
        <w:tab/>
      </w:r>
      <w:r w:rsidR="00E7336F">
        <w:rPr>
          <w:rFonts w:ascii="Times New Roman" w:eastAsia="Times New Roman" w:hAnsi="Times New Roman" w:cs="Times New Roman"/>
          <w:sz w:val="28"/>
          <w:szCs w:val="28"/>
        </w:rPr>
        <w:t>Коровкин</w:t>
      </w:r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:rsidR="001E0AA6" w:rsidRDefault="001E0AA6" w:rsidP="77602194">
      <w:pPr>
        <w:tabs>
          <w:tab w:val="center" w:pos="5387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1E0AA6" w:rsidP="0322C105">
      <w:pPr>
        <w:tabs>
          <w:tab w:val="left" w:pos="4111"/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E614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 2023</w:t>
      </w:r>
    </w:p>
    <w:p w:rsidR="001E0AA6" w:rsidRDefault="00E6143A" w:rsidP="0322C105">
      <w:pPr>
        <w:keepNext/>
        <w:keepLines/>
        <w:pageBreakBefore/>
        <w:spacing w:before="240" w:after="12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877A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Основная часть.</w:t>
      </w:r>
    </w:p>
    <w:p w:rsidR="001E0AA6" w:rsidRDefault="00E7336F" w:rsidP="0322C105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Pr="00E7336F">
        <w:rPr>
          <w:rFonts w:ascii="Times New Roman" w:eastAsia="Times New Roman" w:hAnsi="Times New Roman" w:cs="Times New Roman"/>
          <w:b/>
          <w:bCs/>
          <w:sz w:val="28"/>
          <w:szCs w:val="28"/>
        </w:rPr>
        <w:t>на лабораторную работу</w:t>
      </w:r>
    </w:p>
    <w:p w:rsidR="003778B4" w:rsidRDefault="00963F27" w:rsidP="003778B4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63F27">
        <w:rPr>
          <w:rFonts w:ascii="Times New Roman" w:eastAsia="Times New Roman" w:hAnsi="Times New Roman" w:cs="Times New Roman"/>
          <w:sz w:val="28"/>
          <w:szCs w:val="28"/>
        </w:rPr>
        <w:t>Доработать третью лабораторную, добавив графический интерфейс пользователя (GUI) клиенту.</w:t>
      </w:r>
    </w:p>
    <w:p w:rsidR="003778B4" w:rsidRDefault="003778B4" w:rsidP="003778B4">
      <w:pPr>
        <w:spacing w:before="120"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 проекта можно посмотреть на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  <w:r w:rsidRPr="003778B4">
        <w:rPr>
          <w:rFonts w:ascii="Times New Roman" w:eastAsia="Times New Roman" w:hAnsi="Times New Roman" w:cs="Times New Roman"/>
          <w:sz w:val="28"/>
        </w:rPr>
        <w:t>:</w:t>
      </w:r>
    </w:p>
    <w:bookmarkStart w:id="0" w:name="_GoBack"/>
    <w:bookmarkEnd w:id="0"/>
    <w:p w:rsidR="003778B4" w:rsidRPr="003778B4" w:rsidRDefault="00963F27" w:rsidP="003778B4">
      <w:pPr>
        <w:pStyle w:val="a5"/>
      </w:pPr>
      <w:r>
        <w:fldChar w:fldCharType="begin"/>
      </w:r>
      <w:r>
        <w:instrText xml:space="preserve"> HYPERLINK "https://github.com/alex123321-maker/lab-4" </w:instrText>
      </w:r>
      <w:r>
        <w:fldChar w:fldCharType="separate"/>
      </w:r>
      <w:r>
        <w:rPr>
          <w:rStyle w:val="aa"/>
        </w:rPr>
        <w:t>GitHub - alex123321-ma</w:t>
      </w:r>
      <w:r>
        <w:rPr>
          <w:rStyle w:val="aa"/>
        </w:rPr>
        <w:t>k</w:t>
      </w:r>
      <w:r>
        <w:rPr>
          <w:rStyle w:val="aa"/>
        </w:rPr>
        <w:t>er/lab-4</w:t>
      </w:r>
      <w:r>
        <w:fldChar w:fldCharType="end"/>
      </w:r>
    </w:p>
    <w:sectPr w:rsidR="003778B4" w:rsidRPr="003778B4" w:rsidSect="003C25E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14" w:rsidRDefault="00602514" w:rsidP="003C25E3">
      <w:pPr>
        <w:spacing w:after="0" w:line="240" w:lineRule="auto"/>
      </w:pPr>
      <w:r>
        <w:separator/>
      </w:r>
    </w:p>
  </w:endnote>
  <w:endnote w:type="continuationSeparator" w:id="0">
    <w:p w:rsidR="00602514" w:rsidRDefault="00602514" w:rsidP="003C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649793"/>
      <w:docPartObj>
        <w:docPartGallery w:val="Page Numbers (Bottom of Page)"/>
        <w:docPartUnique/>
      </w:docPartObj>
    </w:sdtPr>
    <w:sdtEndPr/>
    <w:sdtContent>
      <w:p w:rsidR="00DD1236" w:rsidRDefault="00DD12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18C">
          <w:rPr>
            <w:noProof/>
          </w:rPr>
          <w:t>2</w:t>
        </w:r>
        <w:r>
          <w:fldChar w:fldCharType="end"/>
        </w:r>
      </w:p>
    </w:sdtContent>
  </w:sdt>
  <w:p w:rsidR="00DD1236" w:rsidRDefault="00DD12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14" w:rsidRDefault="00602514" w:rsidP="003C25E3">
      <w:pPr>
        <w:spacing w:after="0" w:line="240" w:lineRule="auto"/>
      </w:pPr>
      <w:r>
        <w:separator/>
      </w:r>
    </w:p>
  </w:footnote>
  <w:footnote w:type="continuationSeparator" w:id="0">
    <w:p w:rsidR="00602514" w:rsidRDefault="00602514" w:rsidP="003C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ABE"/>
    <w:multiLevelType w:val="hybridMultilevel"/>
    <w:tmpl w:val="95A8F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41E"/>
    <w:multiLevelType w:val="multilevel"/>
    <w:tmpl w:val="2E1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FF356E"/>
    <w:multiLevelType w:val="hybridMultilevel"/>
    <w:tmpl w:val="953A412A"/>
    <w:lvl w:ilvl="0" w:tplc="9626D09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6F"/>
    <w:rsid w:val="001251AF"/>
    <w:rsid w:val="001E0AA6"/>
    <w:rsid w:val="002D50A3"/>
    <w:rsid w:val="00337285"/>
    <w:rsid w:val="003778B4"/>
    <w:rsid w:val="003A231B"/>
    <w:rsid w:val="003A6132"/>
    <w:rsid w:val="003C25E3"/>
    <w:rsid w:val="00602514"/>
    <w:rsid w:val="00603F0B"/>
    <w:rsid w:val="007B69B5"/>
    <w:rsid w:val="0086718C"/>
    <w:rsid w:val="008B50A6"/>
    <w:rsid w:val="008D04D4"/>
    <w:rsid w:val="00963F27"/>
    <w:rsid w:val="00CD0648"/>
    <w:rsid w:val="00DD1236"/>
    <w:rsid w:val="00E6143A"/>
    <w:rsid w:val="00E7336F"/>
    <w:rsid w:val="00EA5681"/>
    <w:rsid w:val="00F66876"/>
    <w:rsid w:val="0322C105"/>
    <w:rsid w:val="439B723C"/>
    <w:rsid w:val="63877A3C"/>
    <w:rsid w:val="776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6FC0E"/>
  <w15:docId w15:val="{D5867CF0-4E4C-4AA0-A470-A0A9A8A9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3C25E3"/>
    <w:pPr>
      <w:spacing w:after="200" w:line="276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5">
    <w:name w:val="caption"/>
    <w:basedOn w:val="a"/>
    <w:next w:val="a"/>
    <w:autoRedefine/>
    <w:uiPriority w:val="35"/>
    <w:unhideWhenUsed/>
    <w:qFormat/>
    <w:rsid w:val="003778B4"/>
    <w:pPr>
      <w:spacing w:after="200" w:line="240" w:lineRule="auto"/>
      <w:ind w:firstLine="709"/>
      <w:jc w:val="center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3C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25E3"/>
  </w:style>
  <w:style w:type="paragraph" w:styleId="a8">
    <w:name w:val="footer"/>
    <w:basedOn w:val="a"/>
    <w:link w:val="a9"/>
    <w:uiPriority w:val="99"/>
    <w:unhideWhenUsed/>
    <w:rsid w:val="003C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25E3"/>
  </w:style>
  <w:style w:type="character" w:styleId="aa">
    <w:name w:val="Hyperlink"/>
    <w:basedOn w:val="a0"/>
    <w:uiPriority w:val="99"/>
    <w:unhideWhenUsed/>
    <w:rsid w:val="003778B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D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OneDrive\&#1044;&#1086;&#1082;&#1091;&#1084;&#1077;&#1085;&#1090;&#1099;\&#1053;&#1072;&#1089;&#1090;&#1088;&#1072;&#1080;&#1074;&#1072;&#1077;&#1084;&#1099;&#1077;%20&#1096;&#1072;&#1073;&#1083;&#1086;&#1085;&#1099;%20Office\&#1052;&#1072;&#1085;&#1076;&#1088;&#1080;&#1082;&#1086;&#1074;%20&#1040;&#1083;&#1077;&#1082;&#1089;&#1072;&#1085;&#1076;&#1088;%208&#1048;11%20lab_%5b&#1096;&#1072;&#1073;&#1083;&#1086;&#1085;%5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CDE7-1C48-45AA-84ED-F006E67C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Мандриков Александр 8И11 lab_[шаблон].dotx</Template>
  <TotalTime>71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8И11 Александр Мандриков</dc:creator>
  <cp:lastModifiedBy>8И11 Александр Мандриков</cp:lastModifiedBy>
  <cp:revision>10</cp:revision>
  <dcterms:created xsi:type="dcterms:W3CDTF">2023-09-17T15:04:00Z</dcterms:created>
  <dcterms:modified xsi:type="dcterms:W3CDTF">2023-12-27T12:44:00Z</dcterms:modified>
</cp:coreProperties>
</file>